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pPr>
      <w:r>
        <w:rPr/>
        <w:t>Salt and Light - 2 Thessalonians 1:5-7</w:t>
      </w:r>
    </w:p>
    <w:p>
      <w:pPr>
        <w:pStyle w:val="Normal"/>
        <w:bidi w:val="0"/>
        <w:spacing w:lineRule="auto" w:line="480"/>
        <w:ind w:left="0" w:right="0" w:firstLine="718"/>
        <w:jc w:val="center"/>
        <w:rPr/>
      </w:pPr>
      <w:r>
        <w:rPr/>
      </w:r>
    </w:p>
    <w:p>
      <w:pPr>
        <w:pStyle w:val="Normal"/>
        <w:bidi w:val="0"/>
        <w:spacing w:lineRule="auto" w:line="480"/>
        <w:ind w:left="0" w:right="0" w:firstLine="718"/>
        <w:jc w:val="center"/>
        <w:rPr/>
      </w:pPr>
      <w:r>
        <w:rPr/>
        <w:t>5</w:t>
      </w:r>
      <w:r>
        <w:rPr>
          <w:i/>
          <w:iCs/>
        </w:rPr>
        <w:t xml:space="preserve"> This is evidence of the righteous judgment of God, that you may be considered worthy of the kingdom of God, for which you are also suffering— 6 since indeed God considers it just to repay with affliction those who afflict you, 7 and to grant relief to you who are afflicted as well as to us, when the Lord Jesus is revealed from heaven with his mighty angels </w:t>
      </w:r>
    </w:p>
    <w:p>
      <w:pPr>
        <w:pStyle w:val="Normal"/>
        <w:bidi w:val="0"/>
        <w:spacing w:lineRule="auto" w:line="480"/>
        <w:ind w:left="0" w:right="0" w:firstLine="718"/>
        <w:jc w:val="left"/>
        <w:rPr/>
      </w:pPr>
      <w:r>
        <w:rPr/>
        <w:t>There is so much negativity in the world today. Whether it be from the woke culture, cancel culture or any other culture that seems to spring up at a moments notice. When we turn on the televisions or radios all we hear about is negative things, because negative things sell. Negativity is something that is produced by Satan to bring people down and feel like they don’t have hope. A part of that negativity is that there is no God and that if you defy that, Satan will try and make your believe that He is unjust and does not care about you.</w:t>
      </w:r>
    </w:p>
    <w:p>
      <w:pPr>
        <w:pStyle w:val="Normal"/>
        <w:bidi w:val="0"/>
        <w:spacing w:lineRule="auto" w:line="480"/>
        <w:ind w:left="0" w:right="0" w:firstLine="718"/>
        <w:jc w:val="left"/>
        <w:rPr/>
      </w:pPr>
      <w:r>
        <w:rPr/>
        <w:t xml:space="preserve">We in this room, however, know that all that is just lies. We know that our God is just, He is love, but He is also vengeance. Remember everything that is done to us because of our faith will be re-payed. We are not to seek vengeance ourselves, but let God do that because He told us He would. Instead of being negative or focusing on the negatives. We as Christians are be the light of the world and the salt of the earth. We are to show this world that there is a greater way, a better way, and a way that leads to eternal life. </w:t>
      </w:r>
    </w:p>
    <w:p>
      <w:pPr>
        <w:pStyle w:val="Normal"/>
        <w:bidi w:val="0"/>
        <w:spacing w:lineRule="auto" w:line="480"/>
        <w:ind w:left="0" w:right="0" w:firstLine="718"/>
        <w:jc w:val="left"/>
        <w:rPr/>
      </w:pPr>
      <w:r>
        <w:rPr/>
        <w:t xml:space="preserve">We here in this room have a greater hope than anything that this world has to offer. No politician can give us this, no nation, no law. The only thing that can give hope to this dying and decaying world is Jesus Christ. We are to fully rest our hope in Christ and He will never let us down and never leave us. We are His co-heirs in Heaven and we are to stand on that hope. Things will get us down temporarily, but ultimately if we stick to the Word and stick to prayer we will be that light and salt that this world is desperately looking for.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Regular</Template>
  <TotalTime>0</TotalTime>
  <Application>LibreOffice/7.2.4.1$Linux_X86_64 LibreOffice_project/20$Build-1</Application>
  <AppVersion>15.0000</AppVersion>
  <Pages>1</Pages>
  <Words>395</Words>
  <Characters>1625</Characters>
  <CharactersWithSpaces>2018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2021-12-11T12:11:06Z</dcterms:created>
  <dc:creator>Christopher Lorenzo</dc:creator>
  <dc:description/>
  <dc:language>en-US</dc:language>
  <cp:lastModifiedBy>Christopher Lorenzo</cp:lastModifiedBy>
  <dcterms:modified xsi:type="dcterms:W3CDTF">2021-12-11T12:32:10Z</dcterms:modified>
  <cp:revision>2</cp:revision>
  <dc:subject/>
  <dc:title>Regular</dc:title>
</cp:coreProperties>
</file>