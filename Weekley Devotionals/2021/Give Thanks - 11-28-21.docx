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480"/>
        <w:ind w:left="0" w:right="0" w:firstLine="718"/>
        <w:jc w:val="center"/>
        <w:rPr/>
      </w:pPr>
      <w:r>
        <w:rPr/>
        <w:t xml:space="preserve">Give Thanks - </w:t>
      </w:r>
      <w:r>
        <w:rPr/>
        <w:t>Colossians 3:15</w:t>
      </w:r>
    </w:p>
    <w:p>
      <w:pPr>
        <w:pStyle w:val="Normal"/>
        <w:bidi w:val="0"/>
        <w:spacing w:lineRule="auto" w:line="480"/>
        <w:ind w:left="0" w:right="0" w:firstLine="718"/>
        <w:jc w:val="center"/>
        <w:rPr/>
      </w:pPr>
      <w:r>
        <w:rPr/>
        <w:t xml:space="preserve">15 And let the peace of Christ rule in your hearts, to which indeed you were called in one body. And be thankful. </w:t>
      </w:r>
    </w:p>
    <w:p>
      <w:pPr>
        <w:pStyle w:val="Normal"/>
        <w:bidi w:val="0"/>
        <w:spacing w:lineRule="auto" w:line="480"/>
        <w:ind w:left="0" w:right="0" w:firstLine="718"/>
        <w:jc w:val="left"/>
        <w:rPr/>
      </w:pPr>
      <w:r>
        <w:rPr/>
        <w:t>Last week, a week in which we were all to give thanks and give as in the name Thanksgiving, we were hit with something that might have given us pause to do so. Despite the fire that took place on Tuesday, we are still able to meet here this Sunday, albeit in another building, but still able to meet together. We all gave Thanks to God for the gifts we were given and are currently being given on Thursday. The bible says it plainly in Matthew 5:45 “it rains on the just and unjust”. Somethings just happen but as we look into the scriptures to come to grips with what happen we are told over and over to give thanks.</w:t>
      </w:r>
    </w:p>
    <w:p>
      <w:pPr>
        <w:pStyle w:val="Normal"/>
        <w:bidi w:val="0"/>
        <w:spacing w:lineRule="auto" w:line="480"/>
        <w:ind w:left="0" w:right="0" w:firstLine="718"/>
        <w:jc w:val="left"/>
        <w:rPr/>
      </w:pPr>
      <w:r>
        <w:rPr/>
        <w:t xml:space="preserve">We are told that a building is not a church, it is just a meeting place. We are showed today, this Sunday, that we still have places to go to worship the Lord. There is still a lot to process with what happened, but rest assured it is in the best hands possible. </w:t>
      </w:r>
      <w:r>
        <w:rPr/>
        <w:t xml:space="preserve">Isaiah 41:13 tells us “For I, the Lord your God, </w:t>
      </w:r>
      <w:r>
        <w:rPr/>
        <w:t xml:space="preserve">hold your right hand; it is I who say to you, “Fear not, </w:t>
      </w:r>
      <w:r>
        <w:rPr/>
        <w:t>I</w:t>
      </w:r>
      <w:r>
        <w:rPr/>
        <w:t xml:space="preserve"> am the one who helps you.” </w:t>
      </w:r>
      <w:r>
        <w:rPr/>
        <w:t>We will continue praising and worshiping the Lord no matter the place we are in. The building is just a building but the church sits here this morning.</w:t>
      </w:r>
    </w:p>
    <w:p>
      <w:pPr>
        <w:pStyle w:val="Normal"/>
        <w:bidi w:val="0"/>
        <w:spacing w:lineRule="auto" w:line="480"/>
        <w:ind w:left="0" w:right="0" w:firstLine="718"/>
        <w:jc w:val="left"/>
        <w:rPr/>
      </w:pPr>
      <w:r>
        <w:rPr/>
        <w:t xml:space="preserve">So as our scripture reading stated this morning, “let the peace of Christ rule in your hearts, to which you were called in one body. And be thankful. We have a supernatural peace that only comes from God. Our church building will be redone, we will be able to gather in our chapel eventually in God’s time. Until then we will meet here and worship. A disaster is not a reason to not praise Christ, it is more of a reason to praise Him than ever before. </w:t>
      </w:r>
    </w:p>
    <w:p>
      <w:pPr>
        <w:pStyle w:val="Normal"/>
        <w:bidi w:val="0"/>
        <w:spacing w:lineRule="auto" w:line="480"/>
        <w:ind w:left="0" w:right="0" w:firstLine="718"/>
        <w:jc w:val="left"/>
        <w:rPr/>
      </w:pPr>
      <w:r>
        <w:rPr/>
        <w:t xml:space="preserve">We have so many things to be thankful for in our lives. We have our families, our friends, and our church family. We have each other, and most importantly we have a Holy Father who came down from His throne in Heaven to save a wretch like me and you. Thank You Very Much. </w:t>
      </w:r>
    </w:p>
    <w:p>
      <w:pPr>
        <w:pStyle w:val="Normal"/>
        <w:bidi w:val="0"/>
        <w:spacing w:lineRule="auto" w:line="480"/>
        <w:ind w:left="0" w:right="0" w:firstLine="718"/>
        <w:jc w:val="left"/>
        <w:rPr/>
      </w:pPr>
      <w:r>
        <w:rPr/>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lear Sans"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Times New Roman" w:hAnsi="Times New Roman" w:eastAsia="Clear Sans" w:cs="Noto Sans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Times New Roman" w:hAnsi="Times New Roman" w:eastAsia="Clear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Regular</Template>
  <TotalTime>8</TotalTime>
  <Application>LibreOffice/7.2.2.2$Linux_X86_64 LibreOffice_project/20$Build-2</Application>
  <AppVersion>15.0000</AppVersion>
  <Pages>1</Pages>
  <Words>400</Words>
  <Characters>1637</Characters>
  <CharactersWithSpaces>2034</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2021-11-27T20:36:00Z</dcterms:created>
  <dc:creator>Christopher Lorenzo</dc:creator>
  <dc:description/>
  <dc:language>en-US</dc:language>
  <cp:lastModifiedBy>Christopher Lorenzo</cp:lastModifiedBy>
  <dcterms:modified xsi:type="dcterms:W3CDTF">2021-11-27T20:55:08Z</dcterms:modified>
  <cp:revision>2</cp:revision>
  <dc:subject/>
  <dc:title>Regular</dc:title>
</cp:coreProperties>
</file>